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A8AA6C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DD25CD1" w14:textId="6AB89E00" w:rsidR="001B2ABD" w:rsidRDefault="008E37D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7924AB4" wp14:editId="5248BA06">
                  <wp:extent cx="2139950" cy="16700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A3FB6E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959D614" w14:textId="522A31E2" w:rsidR="001B2ABD" w:rsidRDefault="001251FF" w:rsidP="001B2ABD">
            <w:pPr>
              <w:pStyle w:val="Title"/>
            </w:pPr>
            <w:r>
              <w:t>John Doe</w:t>
            </w:r>
          </w:p>
          <w:p w14:paraId="76767C47" w14:textId="07622C2A" w:rsidR="001B2ABD" w:rsidRDefault="001251FF" w:rsidP="001B2ABD">
            <w:pPr>
              <w:pStyle w:val="Subtitle"/>
            </w:pPr>
            <w:r w:rsidRPr="008E37DD">
              <w:rPr>
                <w:spacing w:val="4"/>
                <w:w w:val="100"/>
              </w:rPr>
              <w:t>IT Professional</w:t>
            </w:r>
          </w:p>
        </w:tc>
      </w:tr>
      <w:tr w:rsidR="001B2ABD" w14:paraId="21B25B6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20D5E03B0454B568E8197ED5C5DC0BC"/>
              </w:placeholder>
              <w:temporary/>
              <w:showingPlcHdr/>
              <w15:appearance w15:val="hidden"/>
            </w:sdtPr>
            <w:sdtEndPr/>
            <w:sdtContent>
              <w:p w14:paraId="742D0B3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7BDC4F" w14:textId="4ABAD591" w:rsidR="00036450" w:rsidRPr="00C95070" w:rsidRDefault="001251FF" w:rsidP="00C95070">
            <w:r w:rsidRPr="00C95070">
              <w:t xml:space="preserve">Detail-oriented IT professional with </w:t>
            </w:r>
            <w:r w:rsidR="00C95070">
              <w:t xml:space="preserve">seven </w:t>
            </w:r>
            <w:r w:rsidRPr="00C95070">
              <w:t xml:space="preserve">years of experience as a </w:t>
            </w:r>
            <w:r w:rsidR="00C95070">
              <w:t>S</w:t>
            </w:r>
            <w:r w:rsidRPr="00C95070">
              <w:t>oftware support specialist and systems. Skilled at operating in a wide range of platforms.</w:t>
            </w:r>
            <w:r w:rsidR="00C95070">
              <w:br/>
            </w:r>
            <w:r w:rsidR="00C95070">
              <w:br/>
            </w:r>
            <w:r w:rsidRPr="00C95070">
              <w:t>Excellent written and oral communication skills; capable of explaining complex software issues in easy-to-understand terms.</w:t>
            </w:r>
          </w:p>
          <w:p w14:paraId="5ABFB63D" w14:textId="77777777" w:rsidR="00036450" w:rsidRDefault="00036450" w:rsidP="00036450"/>
          <w:sdt>
            <w:sdtPr>
              <w:id w:val="-1954003311"/>
              <w:placeholder>
                <w:docPart w:val="479297573C314589934FAAE12A141FDB"/>
              </w:placeholder>
              <w:temporary/>
              <w:showingPlcHdr/>
              <w15:appearance w15:val="hidden"/>
            </w:sdtPr>
            <w:sdtEndPr/>
            <w:sdtContent>
              <w:p w14:paraId="07BF1F9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0F5101928464149B5831A0EB4974760"/>
              </w:placeholder>
              <w:temporary/>
              <w:showingPlcHdr/>
              <w15:appearance w15:val="hidden"/>
            </w:sdtPr>
            <w:sdtEndPr/>
            <w:sdtContent>
              <w:p w14:paraId="4A2BF777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3C163A1" w14:textId="6785D48A" w:rsidR="004D3011" w:rsidRDefault="008E37DD" w:rsidP="004D3011">
            <w:r>
              <w:t>+44 1234 567 890</w:t>
            </w:r>
          </w:p>
          <w:p w14:paraId="7D17D154" w14:textId="77777777" w:rsidR="004D3011" w:rsidRPr="004D3011" w:rsidRDefault="004D3011" w:rsidP="004D3011"/>
          <w:sdt>
            <w:sdtPr>
              <w:id w:val="-240260293"/>
              <w:placeholder>
                <w:docPart w:val="B7ED4CC396734B7DB9FB115D0BE8FB3F"/>
              </w:placeholder>
              <w:temporary/>
              <w:showingPlcHdr/>
              <w15:appearance w15:val="hidden"/>
            </w:sdtPr>
            <w:sdtEndPr/>
            <w:sdtContent>
              <w:p w14:paraId="77784FC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D9886AA" w14:textId="690CD0D4" w:rsidR="00036450" w:rsidRPr="00E4381A" w:rsidRDefault="00FF022F" w:rsidP="004D3011">
            <w:pPr>
              <w:rPr>
                <w:rStyle w:val="Hyperlink"/>
              </w:rPr>
            </w:pPr>
            <w:hyperlink r:id="rId10" w:history="1">
              <w:r w:rsidR="001251FF" w:rsidRPr="004B3AAF">
                <w:rPr>
                  <w:rStyle w:val="Hyperlink"/>
                </w:rPr>
                <w:t>johndoe@gmail.com</w:t>
              </w:r>
            </w:hyperlink>
            <w:r w:rsidR="001251FF">
              <w:t xml:space="preserve"> </w:t>
            </w:r>
          </w:p>
          <w:sdt>
            <w:sdtPr>
              <w:id w:val="-1444214663"/>
              <w:placeholder>
                <w:docPart w:val="C3254719810D41B5B13732850CB2CE16"/>
              </w:placeholder>
              <w:temporary/>
              <w:showingPlcHdr/>
              <w15:appearance w15:val="hidden"/>
            </w:sdtPr>
            <w:sdtEndPr/>
            <w:sdtContent>
              <w:p w14:paraId="3F7302C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A3F1A2F" w14:textId="0CCEEE14" w:rsidR="004D3011" w:rsidRDefault="001251FF" w:rsidP="004D3011">
            <w:r>
              <w:t>Reading</w:t>
            </w:r>
          </w:p>
          <w:p w14:paraId="21DC6141" w14:textId="43CDC399" w:rsidR="004D3011" w:rsidRDefault="001251FF" w:rsidP="004D3011">
            <w:r>
              <w:t>Exercising</w:t>
            </w:r>
          </w:p>
          <w:p w14:paraId="1E8BCED6" w14:textId="4F9892FA" w:rsidR="004D3011" w:rsidRDefault="001251FF" w:rsidP="004D3011">
            <w:r>
              <w:t>Coding</w:t>
            </w:r>
          </w:p>
          <w:p w14:paraId="748AA182" w14:textId="73E1785A" w:rsidR="004D3011" w:rsidRPr="004D3011" w:rsidRDefault="001251FF" w:rsidP="004D3011">
            <w:r>
              <w:t>Listening to Music</w:t>
            </w:r>
          </w:p>
        </w:tc>
        <w:tc>
          <w:tcPr>
            <w:tcW w:w="720" w:type="dxa"/>
          </w:tcPr>
          <w:p w14:paraId="0562FA2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F855A4F09394F38AB59557C6D8792BF"/>
              </w:placeholder>
              <w:temporary/>
              <w:showingPlcHdr/>
              <w15:appearance w15:val="hidden"/>
            </w:sdtPr>
            <w:sdtEndPr/>
            <w:sdtContent>
              <w:p w14:paraId="412382C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55AE16E" w14:textId="0A8B6A58" w:rsidR="008E37DD" w:rsidRPr="008E37DD" w:rsidRDefault="008E37DD" w:rsidP="00B359E4">
            <w:pPr>
              <w:pStyle w:val="Heading4"/>
              <w:rPr>
                <w:b w:val="0"/>
                <w:bCs/>
              </w:rPr>
            </w:pPr>
            <w:r>
              <w:t xml:space="preserve">Tech University </w:t>
            </w:r>
            <w:r>
              <w:br/>
            </w:r>
            <w:r>
              <w:rPr>
                <w:b w:val="0"/>
                <w:bCs/>
              </w:rPr>
              <w:t>2009-2010</w:t>
            </w:r>
            <w:r>
              <w:rPr>
                <w:b w:val="0"/>
                <w:bCs/>
              </w:rPr>
              <w:br/>
              <w:t xml:space="preserve">Master’s Degree, Business </w:t>
            </w:r>
            <w:r w:rsidR="00A96920">
              <w:rPr>
                <w:b w:val="0"/>
                <w:bCs/>
              </w:rPr>
              <w:t>Administration</w:t>
            </w:r>
            <w:r w:rsidR="00A96920">
              <w:rPr>
                <w:b w:val="0"/>
                <w:bCs/>
              </w:rPr>
              <w:br/>
            </w:r>
            <w:r w:rsidR="00A96920">
              <w:rPr>
                <w:b w:val="0"/>
                <w:bCs/>
              </w:rPr>
              <w:br/>
            </w:r>
            <w:r w:rsidR="00A96920" w:rsidRPr="00A96920">
              <w:t>IT Tech School</w:t>
            </w:r>
            <w:r w:rsidR="00A96920">
              <w:rPr>
                <w:b w:val="0"/>
                <w:bCs/>
              </w:rPr>
              <w:br/>
              <w:t>2011-2012</w:t>
            </w:r>
            <w:r w:rsidR="00A96920">
              <w:rPr>
                <w:b w:val="0"/>
                <w:bCs/>
              </w:rPr>
              <w:br/>
              <w:t>Microsoft Certified System Engineer (MCSE)</w:t>
            </w:r>
          </w:p>
          <w:p w14:paraId="299E8305" w14:textId="77777777" w:rsidR="008E37DD" w:rsidRDefault="008E37DD" w:rsidP="00B359E4">
            <w:pPr>
              <w:pStyle w:val="Heading4"/>
            </w:pPr>
          </w:p>
          <w:p w14:paraId="0A5E1479" w14:textId="7A870A2E" w:rsidR="00036450" w:rsidRPr="00036450" w:rsidRDefault="001251FF" w:rsidP="00B359E4">
            <w:pPr>
              <w:pStyle w:val="Heading4"/>
            </w:pPr>
            <w:r>
              <w:t>The Best Community College</w:t>
            </w:r>
          </w:p>
          <w:p w14:paraId="56440E31" w14:textId="446AF997" w:rsidR="00036450" w:rsidRPr="00B359E4" w:rsidRDefault="001251FF" w:rsidP="00B359E4">
            <w:pPr>
              <w:pStyle w:val="Date"/>
            </w:pPr>
            <w:r>
              <w:t>20</w:t>
            </w:r>
            <w:r w:rsidR="008E37DD">
              <w:t>0</w:t>
            </w:r>
            <w:r>
              <w:t>0</w:t>
            </w:r>
            <w:r w:rsidR="00036450" w:rsidRPr="00B359E4">
              <w:t xml:space="preserve"> - </w:t>
            </w:r>
            <w:r>
              <w:t>20</w:t>
            </w:r>
            <w:r w:rsidR="008E37DD">
              <w:t>0</w:t>
            </w:r>
            <w:r>
              <w:t>4</w:t>
            </w:r>
          </w:p>
          <w:p w14:paraId="0BE15C66" w14:textId="22BB1FA0" w:rsidR="004D3011" w:rsidRDefault="001251FF" w:rsidP="00036450">
            <w:r>
              <w:t>Bachelor’s Degree, Management Information System</w:t>
            </w:r>
          </w:p>
          <w:p w14:paraId="5FA26C6D" w14:textId="77777777" w:rsidR="00036450" w:rsidRDefault="00036450" w:rsidP="00036450"/>
          <w:p w14:paraId="7526745A" w14:textId="5DC50C14" w:rsidR="00036450" w:rsidRPr="00B359E4" w:rsidRDefault="001251FF" w:rsidP="00B359E4">
            <w:pPr>
              <w:pStyle w:val="Heading4"/>
            </w:pPr>
            <w:r>
              <w:t>Excellence High School</w:t>
            </w:r>
          </w:p>
          <w:p w14:paraId="5F4A89F8" w14:textId="03F8848B" w:rsidR="00036450" w:rsidRPr="00B359E4" w:rsidRDefault="001251FF" w:rsidP="00B359E4">
            <w:pPr>
              <w:pStyle w:val="Date"/>
            </w:pPr>
            <w:r>
              <w:t>2005</w:t>
            </w:r>
            <w:r w:rsidR="00036450" w:rsidRPr="00B359E4">
              <w:t xml:space="preserve"> - </w:t>
            </w:r>
            <w:r>
              <w:t>2010</w:t>
            </w:r>
          </w:p>
          <w:p w14:paraId="499BD0E0" w14:textId="6912469F" w:rsidR="00036450" w:rsidRDefault="001251FF" w:rsidP="00036450">
            <w:r>
              <w:t>Eight (8) CXC passes</w:t>
            </w:r>
          </w:p>
          <w:sdt>
            <w:sdtPr>
              <w:id w:val="1001553383"/>
              <w:placeholder>
                <w:docPart w:val="F921FE6510D746629CC18C5B08D92D9A"/>
              </w:placeholder>
              <w:temporary/>
              <w:showingPlcHdr/>
              <w15:appearance w15:val="hidden"/>
            </w:sdtPr>
            <w:sdtEndPr/>
            <w:sdtContent>
              <w:p w14:paraId="79A8FCC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2F69BEF" w14:textId="3C4744B3" w:rsidR="00036450" w:rsidRDefault="001251FF" w:rsidP="00B359E4">
            <w:pPr>
              <w:pStyle w:val="Heading4"/>
              <w:rPr>
                <w:bCs/>
              </w:rPr>
            </w:pPr>
            <w:proofErr w:type="gramStart"/>
            <w:r>
              <w:t>ABC</w:t>
            </w:r>
            <w:r w:rsidR="00036450">
              <w:t xml:space="preserve"> </w:t>
            </w:r>
            <w:r w:rsidR="00036450" w:rsidRPr="00036450">
              <w:t xml:space="preserve"> </w:t>
            </w:r>
            <w:r w:rsidR="00C95070">
              <w:t>Software</w:t>
            </w:r>
            <w:proofErr w:type="gramEnd"/>
            <w:r w:rsidR="00C95070">
              <w:t xml:space="preserve"> Support Specialist</w:t>
            </w:r>
            <w:r>
              <w:t xml:space="preserve">, </w:t>
            </w:r>
            <w:proofErr w:type="spellStart"/>
            <w:r>
              <w:t>Contax</w:t>
            </w:r>
            <w:proofErr w:type="spellEnd"/>
            <w:r>
              <w:t xml:space="preserve"> 729 Processing Centre</w:t>
            </w:r>
          </w:p>
          <w:p w14:paraId="29C915D7" w14:textId="04301458" w:rsidR="00036450" w:rsidRPr="00036450" w:rsidRDefault="001251FF" w:rsidP="00B359E4">
            <w:pPr>
              <w:pStyle w:val="Date"/>
            </w:pPr>
            <w:r>
              <w:t>2014</w:t>
            </w:r>
            <w:r w:rsidR="00036450" w:rsidRPr="00036450">
              <w:t>–</w:t>
            </w:r>
            <w:r>
              <w:t>Present</w:t>
            </w:r>
          </w:p>
          <w:p w14:paraId="2F441B5D" w14:textId="77777777" w:rsidR="001251FF" w:rsidRDefault="001251FF" w:rsidP="00036450">
            <w:r>
              <w:t>Maintaining the systems</w:t>
            </w:r>
          </w:p>
          <w:p w14:paraId="39FDD3B4" w14:textId="77777777" w:rsidR="001251FF" w:rsidRDefault="001251FF" w:rsidP="00036450">
            <w:r>
              <w:t>Trains the staff on newly implemented software</w:t>
            </w:r>
          </w:p>
          <w:p w14:paraId="22578FCE" w14:textId="60838F45" w:rsidR="00036450" w:rsidRDefault="001251FF" w:rsidP="00036450">
            <w:r>
              <w:t>Resolve technical support issues</w:t>
            </w:r>
            <w:r w:rsidR="00036450" w:rsidRPr="00036450">
              <w:t xml:space="preserve"> </w:t>
            </w:r>
          </w:p>
          <w:p w14:paraId="14349C3E" w14:textId="77777777" w:rsidR="004D3011" w:rsidRDefault="004D3011" w:rsidP="00036450"/>
          <w:p w14:paraId="1B68CA06" w14:textId="77777777" w:rsidR="004D3011" w:rsidRDefault="004D3011" w:rsidP="00036450"/>
          <w:sdt>
            <w:sdtPr>
              <w:id w:val="1669594239"/>
              <w:placeholder>
                <w:docPart w:val="B30A91A196AF42088D1C6084E134D4D7"/>
              </w:placeholder>
              <w:temporary/>
              <w:showingPlcHdr/>
              <w15:appearance w15:val="hidden"/>
            </w:sdtPr>
            <w:sdtEndPr/>
            <w:sdtContent>
              <w:p w14:paraId="1E1B15F5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0262050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8A991DD" wp14:editId="4C4DC232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52695D0D" w14:textId="77777777" w:rsidR="0043117B" w:rsidRDefault="00FF022F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0EA49" w14:textId="77777777" w:rsidR="00FF022F" w:rsidRDefault="00FF022F" w:rsidP="000C45FF">
      <w:r>
        <w:separator/>
      </w:r>
    </w:p>
  </w:endnote>
  <w:endnote w:type="continuationSeparator" w:id="0">
    <w:p w14:paraId="7CD95EDE" w14:textId="77777777" w:rsidR="00FF022F" w:rsidRDefault="00FF022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EE973" w14:textId="77777777" w:rsidR="00FF022F" w:rsidRDefault="00FF022F" w:rsidP="000C45FF">
      <w:r>
        <w:separator/>
      </w:r>
    </w:p>
  </w:footnote>
  <w:footnote w:type="continuationSeparator" w:id="0">
    <w:p w14:paraId="6411E9E2" w14:textId="77777777" w:rsidR="00FF022F" w:rsidRDefault="00FF022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DDC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D16B232" wp14:editId="4ABF13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FF"/>
    <w:rsid w:val="00036450"/>
    <w:rsid w:val="00094499"/>
    <w:rsid w:val="000C45FF"/>
    <w:rsid w:val="000E3FD1"/>
    <w:rsid w:val="00112054"/>
    <w:rsid w:val="001251FF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E37DD"/>
    <w:rsid w:val="009260CD"/>
    <w:rsid w:val="00952C25"/>
    <w:rsid w:val="00A2118D"/>
    <w:rsid w:val="00A96920"/>
    <w:rsid w:val="00AD316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070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7AD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johndo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D5E03B0454B568E8197ED5C5DC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474ED-FFB9-4B1D-B7E3-C748A8741EF8}"/>
      </w:docPartPr>
      <w:docPartBody>
        <w:p w:rsidR="00701E00" w:rsidRDefault="0068443A">
          <w:pPr>
            <w:pStyle w:val="C20D5E03B0454B568E8197ED5C5DC0BC"/>
          </w:pPr>
          <w:r w:rsidRPr="00D5459D">
            <w:t>Profile</w:t>
          </w:r>
        </w:p>
      </w:docPartBody>
    </w:docPart>
    <w:docPart>
      <w:docPartPr>
        <w:name w:val="479297573C314589934FAAE12A14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B8968-EB22-4470-805D-784B3526B4AA}"/>
      </w:docPartPr>
      <w:docPartBody>
        <w:p w:rsidR="00701E00" w:rsidRDefault="0068443A">
          <w:pPr>
            <w:pStyle w:val="479297573C314589934FAAE12A141FDB"/>
          </w:pPr>
          <w:r w:rsidRPr="00CB0055">
            <w:t>Contact</w:t>
          </w:r>
        </w:p>
      </w:docPartBody>
    </w:docPart>
    <w:docPart>
      <w:docPartPr>
        <w:name w:val="C0F5101928464149B5831A0EB4974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ABA8-0AB0-41B8-AEF8-05241ACD049A}"/>
      </w:docPartPr>
      <w:docPartBody>
        <w:p w:rsidR="00701E00" w:rsidRDefault="0068443A">
          <w:pPr>
            <w:pStyle w:val="C0F5101928464149B5831A0EB4974760"/>
          </w:pPr>
          <w:r w:rsidRPr="004D3011">
            <w:t>PHONE:</w:t>
          </w:r>
        </w:p>
      </w:docPartBody>
    </w:docPart>
    <w:docPart>
      <w:docPartPr>
        <w:name w:val="B7ED4CC396734B7DB9FB115D0BE8F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C83E-5509-4682-8DEE-29079B6B99CD}"/>
      </w:docPartPr>
      <w:docPartBody>
        <w:p w:rsidR="00701E00" w:rsidRDefault="0068443A">
          <w:pPr>
            <w:pStyle w:val="B7ED4CC396734B7DB9FB115D0BE8FB3F"/>
          </w:pPr>
          <w:r w:rsidRPr="004D3011">
            <w:t>EMAIL:</w:t>
          </w:r>
        </w:p>
      </w:docPartBody>
    </w:docPart>
    <w:docPart>
      <w:docPartPr>
        <w:name w:val="C3254719810D41B5B13732850CB2C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8A1A9-B514-48B2-898F-E2282DD80C84}"/>
      </w:docPartPr>
      <w:docPartBody>
        <w:p w:rsidR="00701E00" w:rsidRDefault="0068443A">
          <w:pPr>
            <w:pStyle w:val="C3254719810D41B5B13732850CB2CE16"/>
          </w:pPr>
          <w:r w:rsidRPr="00CB0055">
            <w:t>Hobbies</w:t>
          </w:r>
        </w:p>
      </w:docPartBody>
    </w:docPart>
    <w:docPart>
      <w:docPartPr>
        <w:name w:val="EF855A4F09394F38AB59557C6D879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64678-48CD-42B8-9DC5-10A7526D1D4E}"/>
      </w:docPartPr>
      <w:docPartBody>
        <w:p w:rsidR="00701E00" w:rsidRDefault="0068443A">
          <w:pPr>
            <w:pStyle w:val="EF855A4F09394F38AB59557C6D8792BF"/>
          </w:pPr>
          <w:r w:rsidRPr="00036450">
            <w:t>EDUCATION</w:t>
          </w:r>
        </w:p>
      </w:docPartBody>
    </w:docPart>
    <w:docPart>
      <w:docPartPr>
        <w:name w:val="F921FE6510D746629CC18C5B08D92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8E707-647F-474B-9AA2-A19CBE30D0CF}"/>
      </w:docPartPr>
      <w:docPartBody>
        <w:p w:rsidR="00701E00" w:rsidRDefault="0068443A">
          <w:pPr>
            <w:pStyle w:val="F921FE6510D746629CC18C5B08D92D9A"/>
          </w:pPr>
          <w:r w:rsidRPr="00036450">
            <w:t>WORK EXPERIENCE</w:t>
          </w:r>
        </w:p>
      </w:docPartBody>
    </w:docPart>
    <w:docPart>
      <w:docPartPr>
        <w:name w:val="B30A91A196AF42088D1C6084E134D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7CCC5-4408-4C49-9C44-ACF4E927EA07}"/>
      </w:docPartPr>
      <w:docPartBody>
        <w:p w:rsidR="00701E00" w:rsidRDefault="0068443A">
          <w:pPr>
            <w:pStyle w:val="B30A91A196AF42088D1C6084E134D4D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3A"/>
    <w:rsid w:val="001879E2"/>
    <w:rsid w:val="0068443A"/>
    <w:rsid w:val="0070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D5E03B0454B568E8197ED5C5DC0BC">
    <w:name w:val="C20D5E03B0454B568E8197ED5C5DC0BC"/>
  </w:style>
  <w:style w:type="paragraph" w:customStyle="1" w:styleId="479297573C314589934FAAE12A141FDB">
    <w:name w:val="479297573C314589934FAAE12A141FDB"/>
  </w:style>
  <w:style w:type="paragraph" w:customStyle="1" w:styleId="C0F5101928464149B5831A0EB4974760">
    <w:name w:val="C0F5101928464149B5831A0EB4974760"/>
  </w:style>
  <w:style w:type="paragraph" w:customStyle="1" w:styleId="CC63CD8815504CC99F2A7ED92295427B">
    <w:name w:val="CC63CD8815504CC99F2A7ED92295427B"/>
  </w:style>
  <w:style w:type="paragraph" w:customStyle="1" w:styleId="B7ED4CC396734B7DB9FB115D0BE8FB3F">
    <w:name w:val="B7ED4CC396734B7DB9FB115D0BE8FB3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3254719810D41B5B13732850CB2CE16">
    <w:name w:val="C3254719810D41B5B13732850CB2CE16"/>
  </w:style>
  <w:style w:type="paragraph" w:customStyle="1" w:styleId="EF855A4F09394F38AB59557C6D8792BF">
    <w:name w:val="EF855A4F09394F38AB59557C6D8792BF"/>
  </w:style>
  <w:style w:type="paragraph" w:customStyle="1" w:styleId="F921FE6510D746629CC18C5B08D92D9A">
    <w:name w:val="F921FE6510D746629CC18C5B08D92D9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30A91A196AF42088D1C6084E134D4D7">
    <w:name w:val="B30A91A196AF42088D1C6084E134D4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2021-03-26T04:04:00Z</dcterms:created>
  <dcterms:modified xsi:type="dcterms:W3CDTF">2021-04-07T12:05:00Z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